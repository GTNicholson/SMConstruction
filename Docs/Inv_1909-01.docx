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79" w:rsidRPr="002115EA" w:rsidRDefault="00F75979" w:rsidP="00D46AAD">
      <w:pPr>
        <w:pStyle w:val="Header"/>
        <w:tabs>
          <w:tab w:val="clear" w:pos="4153"/>
          <w:tab w:val="clear" w:pos="8306"/>
        </w:tabs>
        <w:jc w:val="center"/>
        <w:rPr>
          <w:rFonts w:ascii="Eras Demi ITC" w:hAnsi="Eras Demi ITC"/>
          <w:color w:val="808080"/>
          <w:sz w:val="28"/>
          <w:szCs w:val="28"/>
          <w:lang w:val="es-NI"/>
        </w:rPr>
      </w:pPr>
      <w:proofErr w:type="spellStart"/>
      <w:r w:rsidRPr="002115EA">
        <w:rPr>
          <w:rFonts w:ascii="Eras Demi ITC" w:hAnsi="Eras Demi ITC"/>
          <w:color w:val="808080"/>
          <w:sz w:val="28"/>
          <w:szCs w:val="28"/>
          <w:lang w:val="es-NI"/>
        </w:rPr>
        <w:t>Invoice</w:t>
      </w:r>
      <w:proofErr w:type="spellEnd"/>
    </w:p>
    <w:p w:rsidR="00D46AAD" w:rsidRPr="002115EA" w:rsidRDefault="00D46AAD" w:rsidP="00D46AAD">
      <w:pPr>
        <w:pStyle w:val="Header"/>
        <w:tabs>
          <w:tab w:val="clear" w:pos="4153"/>
          <w:tab w:val="clear" w:pos="8306"/>
        </w:tabs>
        <w:jc w:val="center"/>
        <w:rPr>
          <w:rFonts w:ascii="Eras Demi ITC" w:hAnsi="Eras Demi ITC"/>
          <w:color w:val="808080"/>
          <w:sz w:val="28"/>
          <w:szCs w:val="28"/>
          <w:lang w:val="es-N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75979" w:rsidRPr="002115E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2115EA" w:rsidRDefault="00571D74" w:rsidP="00E34C35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N</w:t>
            </w:r>
            <w:r w:rsidR="00E34C35" w:rsidRPr="002115EA">
              <w:rPr>
                <w:rFonts w:cs="Arial"/>
                <w:b/>
                <w:i/>
                <w:sz w:val="24"/>
                <w:lang w:val="es-NI"/>
              </w:rPr>
              <w:t>ú</w:t>
            </w:r>
            <w:r w:rsidRPr="002115EA">
              <w:rPr>
                <w:rFonts w:cs="Arial"/>
                <w:b/>
                <w:i/>
                <w:sz w:val="24"/>
                <w:lang w:val="es-NI"/>
              </w:rPr>
              <w:t>mero de Factura</w:t>
            </w:r>
            <w:r w:rsidR="00F75979" w:rsidRPr="002115EA">
              <w:rPr>
                <w:rFonts w:cs="Arial"/>
                <w:b/>
                <w:i/>
                <w:sz w:val="24"/>
                <w:lang w:val="es-NI"/>
              </w:rPr>
              <w:t>:</w:t>
            </w:r>
          </w:p>
        </w:tc>
        <w:tc>
          <w:tcPr>
            <w:tcW w:w="6469" w:type="dxa"/>
          </w:tcPr>
          <w:p w:rsidR="00F75979" w:rsidRPr="002115EA" w:rsidRDefault="00F75979" w:rsidP="00F75979">
            <w:pPr>
              <w:rPr>
                <w:rFonts w:cs="Arial"/>
                <w:b/>
                <w:i/>
                <w:sz w:val="24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1909-01</w:t>
            </w:r>
          </w:p>
        </w:tc>
      </w:tr>
      <w:tr w:rsidR="00F75979" w:rsidRPr="002115E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2115EA" w:rsidRDefault="00F75979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Fecha:</w:t>
            </w:r>
          </w:p>
        </w:tc>
        <w:tc>
          <w:tcPr>
            <w:tcW w:w="6469" w:type="dxa"/>
          </w:tcPr>
          <w:p w:rsidR="00F75979" w:rsidRPr="002115EA" w:rsidRDefault="00F75979" w:rsidP="00F75979">
            <w:pPr>
              <w:rPr>
                <w:rFonts w:cs="Arial"/>
                <w:b/>
                <w:i/>
                <w:sz w:val="24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17 Septiembre 2019</w:t>
            </w:r>
          </w:p>
        </w:tc>
      </w:tr>
      <w:tr w:rsidR="00F75979" w:rsidRPr="002115E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2115EA" w:rsidRDefault="00F75979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Cliente:</w:t>
            </w:r>
          </w:p>
        </w:tc>
        <w:tc>
          <w:tcPr>
            <w:tcW w:w="6469" w:type="dxa"/>
          </w:tcPr>
          <w:p w:rsidR="00F75979" w:rsidRPr="002115EA" w:rsidRDefault="00F75979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Simplemente Madera</w:t>
            </w:r>
          </w:p>
        </w:tc>
      </w:tr>
      <w:tr w:rsidR="00F75979" w:rsidRPr="002115E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2115EA" w:rsidRDefault="00F75979" w:rsidP="00E34C35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Pro</w:t>
            </w:r>
            <w:r w:rsidR="00E34C35" w:rsidRPr="002115EA">
              <w:rPr>
                <w:rFonts w:cs="Arial"/>
                <w:b/>
                <w:i/>
                <w:sz w:val="24"/>
                <w:lang w:val="es-NI"/>
              </w:rPr>
              <w:t>y</w:t>
            </w:r>
            <w:r w:rsidRPr="002115EA">
              <w:rPr>
                <w:rFonts w:cs="Arial"/>
                <w:b/>
                <w:i/>
                <w:sz w:val="24"/>
                <w:lang w:val="es-NI"/>
              </w:rPr>
              <w:t>ecto:</w:t>
            </w:r>
          </w:p>
        </w:tc>
        <w:tc>
          <w:tcPr>
            <w:tcW w:w="6469" w:type="dxa"/>
          </w:tcPr>
          <w:p w:rsidR="00F75979" w:rsidRPr="002115EA" w:rsidRDefault="00E34C35" w:rsidP="006B5A62">
            <w:pPr>
              <w:rPr>
                <w:rFonts w:cs="Arial"/>
                <w:b/>
                <w:i/>
                <w:sz w:val="24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Sistema de Produc</w:t>
            </w:r>
            <w:r w:rsidR="002115EA" w:rsidRPr="002115EA">
              <w:rPr>
                <w:rFonts w:cs="Arial"/>
                <w:b/>
                <w:i/>
                <w:sz w:val="24"/>
                <w:lang w:val="es-NI"/>
              </w:rPr>
              <w:t>c</w:t>
            </w:r>
            <w:r w:rsidRPr="002115EA">
              <w:rPr>
                <w:rFonts w:cs="Arial"/>
                <w:b/>
                <w:i/>
                <w:sz w:val="24"/>
                <w:lang w:val="es-NI"/>
              </w:rPr>
              <w:t>ión</w:t>
            </w:r>
            <w:r w:rsidR="00F75979" w:rsidRPr="002115EA">
              <w:rPr>
                <w:rFonts w:cs="Arial"/>
                <w:b/>
                <w:i/>
                <w:sz w:val="24"/>
                <w:lang w:val="es-NI"/>
              </w:rPr>
              <w:t xml:space="preserve"> Integrado</w:t>
            </w:r>
          </w:p>
        </w:tc>
      </w:tr>
      <w:tr w:rsidR="00F75979" w:rsidRPr="002115EA" w:rsidTr="00D46AAD">
        <w:tc>
          <w:tcPr>
            <w:tcW w:w="2547" w:type="dxa"/>
            <w:shd w:val="clear" w:color="auto" w:fill="D9D9D9" w:themeFill="background1" w:themeFillShade="D9"/>
          </w:tcPr>
          <w:p w:rsidR="00F75979" w:rsidRPr="002115EA" w:rsidRDefault="00E34C35">
            <w:pPr>
              <w:rPr>
                <w:rFonts w:cs="Arial"/>
                <w:b/>
                <w:i/>
                <w:sz w:val="24"/>
                <w:lang w:val="es-NI"/>
              </w:rPr>
            </w:pPr>
            <w:r w:rsidRPr="002115EA">
              <w:rPr>
                <w:rFonts w:cs="Arial"/>
                <w:b/>
                <w:i/>
                <w:sz w:val="24"/>
                <w:lang w:val="es-NI"/>
              </w:rPr>
              <w:t>Descripció</w:t>
            </w:r>
            <w:r w:rsidR="00F75979" w:rsidRPr="002115EA">
              <w:rPr>
                <w:rFonts w:cs="Arial"/>
                <w:b/>
                <w:i/>
                <w:sz w:val="24"/>
                <w:lang w:val="es-NI"/>
              </w:rPr>
              <w:t>n:</w:t>
            </w:r>
          </w:p>
        </w:tc>
        <w:tc>
          <w:tcPr>
            <w:tcW w:w="6469" w:type="dxa"/>
          </w:tcPr>
          <w:p w:rsidR="00F75979" w:rsidRPr="002115EA" w:rsidRDefault="00F75979" w:rsidP="00E34C35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b/>
                <w:bCs/>
                <w:lang w:val="es-NI"/>
              </w:rPr>
              <w:t xml:space="preserve">Trabajo </w:t>
            </w:r>
            <w:r w:rsidR="00E34C35" w:rsidRPr="002115EA">
              <w:rPr>
                <w:b/>
                <w:bCs/>
                <w:lang w:val="es-NI"/>
              </w:rPr>
              <w:t>Realizado</w:t>
            </w:r>
            <w:r w:rsidRPr="002115EA">
              <w:rPr>
                <w:b/>
                <w:bCs/>
                <w:lang w:val="es-NI"/>
              </w:rPr>
              <w:t xml:space="preserve"> entre Mayo 2019 y Agosto 2019</w:t>
            </w:r>
          </w:p>
        </w:tc>
      </w:tr>
    </w:tbl>
    <w:p w:rsidR="00EE008A" w:rsidRPr="00446165" w:rsidRDefault="00EE008A">
      <w:pPr>
        <w:rPr>
          <w:rFonts w:cs="Arial"/>
          <w:sz w:val="20"/>
        </w:rPr>
      </w:pPr>
    </w:p>
    <w:p w:rsidR="00446165" w:rsidRDefault="00446165">
      <w:pPr>
        <w:rPr>
          <w:rFonts w:cs="Arial"/>
          <w:sz w:val="20"/>
        </w:rPr>
      </w:pPr>
      <w:r w:rsidRPr="00446165">
        <w:rPr>
          <w:rFonts w:cs="Arial"/>
          <w:sz w:val="20"/>
        </w:rPr>
        <w:t xml:space="preserve">Development of stage 1 of an ERP software implementation for </w:t>
      </w:r>
      <w:proofErr w:type="spellStart"/>
      <w:r w:rsidRPr="00446165">
        <w:rPr>
          <w:rFonts w:cs="Arial"/>
          <w:sz w:val="20"/>
        </w:rPr>
        <w:t>Simplemente</w:t>
      </w:r>
      <w:proofErr w:type="spellEnd"/>
      <w:r w:rsidRPr="00446165">
        <w:rPr>
          <w:rFonts w:cs="Arial"/>
          <w:sz w:val="20"/>
        </w:rPr>
        <w:t xml:space="preserve"> Madera. This work relates to an initial pilot stage of a Project that is foreseen to result in a comprehensive integrated ERP system that will provide software support for vario</w:t>
      </w:r>
      <w:r>
        <w:rPr>
          <w:rFonts w:cs="Arial"/>
          <w:sz w:val="20"/>
        </w:rPr>
        <w:t>us departments within the company.</w:t>
      </w:r>
    </w:p>
    <w:p w:rsidR="00446165" w:rsidRDefault="00446165">
      <w:pPr>
        <w:rPr>
          <w:rFonts w:cs="Arial"/>
          <w:sz w:val="20"/>
        </w:rPr>
      </w:pPr>
      <w:r>
        <w:rPr>
          <w:rFonts w:cs="Arial"/>
          <w:sz w:val="20"/>
        </w:rPr>
        <w:t>Covered within this current Pilot Stage are the following deliverables:</w:t>
      </w:r>
    </w:p>
    <w:p w:rsidR="00446165" w:rsidRDefault="00446165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Identification and specification of an initial tool that will provide a starting point from which to build on. (In this case the initial tool identified was the capture of Labour time against a Works Order)</w:t>
      </w:r>
    </w:p>
    <w:p w:rsidR="00446165" w:rsidRDefault="00446165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Iterative reviews of the proposed design with SM staff</w:t>
      </w:r>
    </w:p>
    <w:p w:rsidR="00446165" w:rsidRDefault="00652F1F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Appropriate interfaces for entering basic Customer Details</w:t>
      </w:r>
    </w:p>
    <w:p w:rsidR="00652F1F" w:rsidRDefault="00652F1F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Appropriate interfaces for entering Sales Orders</w:t>
      </w:r>
    </w:p>
    <w:p w:rsidR="00652F1F" w:rsidRDefault="00652F1F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Appropriate interfaces for raising and entering basic details for Work Orders</w:t>
      </w:r>
    </w:p>
    <w:p w:rsidR="00652F1F" w:rsidRDefault="00652F1F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Bespoke interface for capturing labour times against Work Orders and other activities</w:t>
      </w:r>
    </w:p>
    <w:p w:rsidR="00652F1F" w:rsidRDefault="00652F1F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Paperwork output for printing Sales Order details</w:t>
      </w:r>
    </w:p>
    <w:p w:rsidR="00652F1F" w:rsidRDefault="00652F1F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Paperwork output for printing Works Order details</w:t>
      </w:r>
    </w:p>
    <w:p w:rsidR="00652F1F" w:rsidRDefault="00652F1F" w:rsidP="00446165">
      <w:pPr>
        <w:pStyle w:val="ListParagraph"/>
        <w:numPr>
          <w:ilvl w:val="0"/>
          <w:numId w:val="12"/>
        </w:numPr>
        <w:rPr>
          <w:rFonts w:cs="Arial"/>
          <w:sz w:val="20"/>
        </w:rPr>
      </w:pPr>
      <w:r>
        <w:rPr>
          <w:rFonts w:cs="Arial"/>
          <w:sz w:val="20"/>
        </w:rPr>
        <w:t>Installation of database on SM network and the initial users involved</w:t>
      </w:r>
    </w:p>
    <w:p w:rsidR="00652F1F" w:rsidRPr="00652F1F" w:rsidRDefault="00652F1F" w:rsidP="00652F1F">
      <w:pPr>
        <w:rPr>
          <w:rFonts w:cs="Arial"/>
          <w:sz w:val="20"/>
        </w:rPr>
      </w:pPr>
      <w:r>
        <w:rPr>
          <w:rFonts w:cs="Arial"/>
          <w:sz w:val="20"/>
        </w:rPr>
        <w:t xml:space="preserve">We will be developing this system using the </w:t>
      </w:r>
      <w:proofErr w:type="spellStart"/>
      <w:r>
        <w:rPr>
          <w:rFonts w:cs="Arial"/>
          <w:sz w:val="20"/>
        </w:rPr>
        <w:t>realtime</w:t>
      </w:r>
      <w:proofErr w:type="spellEnd"/>
      <w:r>
        <w:rPr>
          <w:rFonts w:cs="Arial"/>
          <w:sz w:val="20"/>
        </w:rPr>
        <w:t xml:space="preserve"> ERP framework. This will be provided for the reduced cost of $2,000. We will charge for this in four equal amounts as the system increased is scope.</w:t>
      </w:r>
    </w:p>
    <w:p w:rsidR="00EE008A" w:rsidRPr="002115EA" w:rsidRDefault="00EE008A">
      <w:pPr>
        <w:rPr>
          <w:rFonts w:cs="Arial"/>
          <w:sz w:val="20"/>
          <w:lang w:val="es-N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850"/>
        <w:gridCol w:w="1134"/>
        <w:gridCol w:w="851"/>
        <w:gridCol w:w="1224"/>
      </w:tblGrid>
      <w:tr w:rsidR="00D46AAD" w:rsidRPr="002115EA" w:rsidTr="009E504A">
        <w:tc>
          <w:tcPr>
            <w:tcW w:w="421" w:type="dxa"/>
            <w:shd w:val="clear" w:color="auto" w:fill="D9D9D9" w:themeFill="background1" w:themeFillShade="D9"/>
          </w:tcPr>
          <w:p w:rsidR="00D46AAD" w:rsidRPr="002115EA" w:rsidRDefault="00D46AAD" w:rsidP="00571D74">
            <w:pPr>
              <w:jc w:val="center"/>
              <w:rPr>
                <w:rFonts w:cs="Arial"/>
                <w:b/>
                <w:sz w:val="20"/>
                <w:highlight w:val="lightGray"/>
                <w:lang w:val="es-NI"/>
              </w:rPr>
            </w:pPr>
          </w:p>
        </w:tc>
        <w:tc>
          <w:tcPr>
            <w:tcW w:w="8595" w:type="dxa"/>
            <w:gridSpan w:val="5"/>
            <w:shd w:val="clear" w:color="auto" w:fill="D9D9D9" w:themeFill="background1" w:themeFillShade="D9"/>
          </w:tcPr>
          <w:p w:rsidR="00D46AAD" w:rsidRPr="002115EA" w:rsidRDefault="00D46AAD" w:rsidP="00571D74">
            <w:pPr>
              <w:jc w:val="center"/>
              <w:rPr>
                <w:rFonts w:cs="Arial"/>
                <w:b/>
                <w:sz w:val="20"/>
                <w:lang w:val="es-NI"/>
              </w:rPr>
            </w:pPr>
            <w:r w:rsidRPr="002115EA">
              <w:rPr>
                <w:rFonts w:cs="Arial"/>
                <w:b/>
                <w:sz w:val="20"/>
                <w:highlight w:val="lightGray"/>
                <w:lang w:val="es-NI"/>
              </w:rPr>
              <w:t>Detalles</w:t>
            </w:r>
            <w:r w:rsidRPr="002115EA">
              <w:rPr>
                <w:rFonts w:cs="Arial"/>
                <w:b/>
                <w:sz w:val="20"/>
                <w:lang w:val="es-NI"/>
              </w:rPr>
              <w:t xml:space="preserve"> de Servicio /  Producto</w:t>
            </w:r>
          </w:p>
        </w:tc>
      </w:tr>
      <w:tr w:rsidR="00D46AAD" w:rsidRPr="002115EA" w:rsidTr="009E504A">
        <w:tc>
          <w:tcPr>
            <w:tcW w:w="421" w:type="dxa"/>
            <w:shd w:val="clear" w:color="auto" w:fill="D9D9D9" w:themeFill="background1" w:themeFillShade="D9"/>
          </w:tcPr>
          <w:p w:rsidR="00D46AAD" w:rsidRPr="002115EA" w:rsidRDefault="00D46AAD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#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46AAD" w:rsidRPr="002115EA" w:rsidRDefault="00E34C35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Descripción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46AAD" w:rsidRPr="002115EA" w:rsidRDefault="00D46AAD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Unidad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46AAD" w:rsidRPr="002115EA" w:rsidRDefault="00D46AAD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Costo por Unidad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46AAD" w:rsidRPr="002115EA" w:rsidRDefault="00D46AAD" w:rsidP="00571D74">
            <w:pPr>
              <w:jc w:val="right"/>
              <w:rPr>
                <w:rFonts w:cs="Arial"/>
                <w:sz w:val="20"/>
                <w:lang w:val="es-NI"/>
              </w:rPr>
            </w:pPr>
            <w:proofErr w:type="spellStart"/>
            <w:r w:rsidRPr="002115EA">
              <w:rPr>
                <w:rFonts w:cs="Arial"/>
                <w:sz w:val="20"/>
                <w:lang w:val="es-NI"/>
              </w:rPr>
              <w:t>C</w:t>
            </w:r>
            <w:r w:rsidR="009E504A" w:rsidRPr="002115EA">
              <w:rPr>
                <w:rFonts w:cs="Arial"/>
                <w:sz w:val="20"/>
                <w:lang w:val="es-NI"/>
              </w:rPr>
              <w:t>ant</w:t>
            </w:r>
            <w:proofErr w:type="spellEnd"/>
            <w:r w:rsidR="009E504A" w:rsidRPr="002115EA">
              <w:rPr>
                <w:rFonts w:cs="Arial"/>
                <w:sz w:val="20"/>
                <w:lang w:val="es-NI"/>
              </w:rPr>
              <w:t>.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D46AAD" w:rsidRPr="002115EA" w:rsidRDefault="002115E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Línea</w:t>
            </w:r>
            <w:r w:rsidR="00D46AAD" w:rsidRPr="002115EA">
              <w:rPr>
                <w:rFonts w:cs="Arial"/>
                <w:sz w:val="20"/>
                <w:lang w:val="es-NI"/>
              </w:rPr>
              <w:t xml:space="preserve"> Total</w:t>
            </w:r>
          </w:p>
        </w:tc>
      </w:tr>
      <w:tr w:rsidR="00D46AAD" w:rsidRPr="002115EA" w:rsidTr="009E504A">
        <w:tc>
          <w:tcPr>
            <w:tcW w:w="421" w:type="dxa"/>
          </w:tcPr>
          <w:p w:rsidR="00D46AAD" w:rsidRPr="002115EA" w:rsidRDefault="00D46AAD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1</w:t>
            </w:r>
          </w:p>
        </w:tc>
        <w:tc>
          <w:tcPr>
            <w:tcW w:w="4536" w:type="dxa"/>
          </w:tcPr>
          <w:p w:rsidR="00D46AAD" w:rsidRPr="002115EA" w:rsidRDefault="00D46AAD" w:rsidP="00E34C35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 xml:space="preserve">Trabajo de </w:t>
            </w:r>
            <w:r w:rsidR="00E34C35" w:rsidRPr="002115EA">
              <w:rPr>
                <w:rFonts w:cs="Arial"/>
                <w:sz w:val="20"/>
                <w:lang w:val="es-NI"/>
              </w:rPr>
              <w:t>Especificación y diseñ</w:t>
            </w:r>
            <w:r w:rsidRPr="002115EA">
              <w:rPr>
                <w:rFonts w:cs="Arial"/>
                <w:sz w:val="20"/>
                <w:lang w:val="es-NI"/>
              </w:rPr>
              <w:t xml:space="preserve">o de </w:t>
            </w:r>
            <w:r w:rsidR="00E34C35" w:rsidRPr="002115EA">
              <w:rPr>
                <w:rFonts w:cs="Arial"/>
                <w:sz w:val="20"/>
                <w:lang w:val="es-NI"/>
              </w:rPr>
              <w:t>Fase 1 (Creació</w:t>
            </w:r>
            <w:r w:rsidRPr="002115EA">
              <w:rPr>
                <w:rFonts w:cs="Arial"/>
                <w:sz w:val="20"/>
                <w:lang w:val="es-NI"/>
              </w:rPr>
              <w:t>n de OT y Captura de Horas de Trabajo Laborales)</w:t>
            </w:r>
          </w:p>
        </w:tc>
        <w:tc>
          <w:tcPr>
            <w:tcW w:w="850" w:type="dxa"/>
          </w:tcPr>
          <w:p w:rsidR="00D46AAD" w:rsidRPr="002115EA" w:rsidRDefault="009E504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D</w:t>
            </w:r>
            <w:r w:rsidR="00E34C35" w:rsidRPr="002115EA">
              <w:rPr>
                <w:rFonts w:cs="Arial"/>
                <w:sz w:val="20"/>
                <w:lang w:val="es-NI"/>
              </w:rPr>
              <w:t>í</w:t>
            </w:r>
            <w:r w:rsidRPr="002115EA">
              <w:rPr>
                <w:rFonts w:cs="Arial"/>
                <w:sz w:val="20"/>
                <w:lang w:val="es-NI"/>
              </w:rPr>
              <w:t>a</w:t>
            </w:r>
          </w:p>
        </w:tc>
        <w:tc>
          <w:tcPr>
            <w:tcW w:w="1134" w:type="dxa"/>
          </w:tcPr>
          <w:p w:rsidR="00D46AAD" w:rsidRPr="002115EA" w:rsidRDefault="009E504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$50.00</w:t>
            </w:r>
          </w:p>
        </w:tc>
        <w:tc>
          <w:tcPr>
            <w:tcW w:w="851" w:type="dxa"/>
          </w:tcPr>
          <w:p w:rsidR="00D46AAD" w:rsidRPr="002115EA" w:rsidRDefault="00620088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5</w:t>
            </w:r>
          </w:p>
        </w:tc>
        <w:tc>
          <w:tcPr>
            <w:tcW w:w="1224" w:type="dxa"/>
          </w:tcPr>
          <w:p w:rsidR="00D46AAD" w:rsidRPr="002115EA" w:rsidRDefault="009E504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$2</w:t>
            </w:r>
            <w:r w:rsidR="00620088" w:rsidRPr="002115EA">
              <w:rPr>
                <w:rFonts w:cs="Arial"/>
                <w:sz w:val="20"/>
                <w:lang w:val="es-NI"/>
              </w:rPr>
              <w:t>5</w:t>
            </w:r>
            <w:r w:rsidRPr="002115EA">
              <w:rPr>
                <w:rFonts w:cs="Arial"/>
                <w:sz w:val="20"/>
                <w:lang w:val="es-NI"/>
              </w:rPr>
              <w:t>0.00</w:t>
            </w:r>
          </w:p>
        </w:tc>
      </w:tr>
      <w:tr w:rsidR="00D46AAD" w:rsidRPr="002115EA" w:rsidTr="009E504A">
        <w:tc>
          <w:tcPr>
            <w:tcW w:w="421" w:type="dxa"/>
          </w:tcPr>
          <w:p w:rsidR="00D46AAD" w:rsidRPr="002115EA" w:rsidRDefault="00D46AAD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2</w:t>
            </w:r>
          </w:p>
        </w:tc>
        <w:tc>
          <w:tcPr>
            <w:tcW w:w="4536" w:type="dxa"/>
          </w:tcPr>
          <w:p w:rsidR="00D46AAD" w:rsidRPr="002115EA" w:rsidRDefault="00E34C35" w:rsidP="00E34C35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Elaboración de Sistema en las áreas para brindar los func</w:t>
            </w:r>
            <w:r w:rsidR="00D46AAD" w:rsidRPr="002115EA">
              <w:rPr>
                <w:rFonts w:cs="Arial"/>
                <w:sz w:val="20"/>
                <w:lang w:val="es-NI"/>
              </w:rPr>
              <w:t xml:space="preserve">iones </w:t>
            </w:r>
            <w:r w:rsidRPr="002115EA">
              <w:rPr>
                <w:rFonts w:cs="Arial"/>
                <w:sz w:val="20"/>
                <w:lang w:val="es-NI"/>
              </w:rPr>
              <w:t>necesarias por esta</w:t>
            </w:r>
            <w:r w:rsidR="00D46AAD" w:rsidRPr="002115EA">
              <w:rPr>
                <w:rFonts w:cs="Arial"/>
                <w:sz w:val="20"/>
                <w:lang w:val="es-NI"/>
              </w:rPr>
              <w:t xml:space="preserve"> </w:t>
            </w:r>
            <w:r w:rsidRPr="002115EA">
              <w:rPr>
                <w:rFonts w:cs="Arial"/>
                <w:sz w:val="20"/>
                <w:lang w:val="es-NI"/>
              </w:rPr>
              <w:t>Fase</w:t>
            </w:r>
            <w:r w:rsidR="00D46AAD" w:rsidRPr="002115EA">
              <w:rPr>
                <w:rFonts w:cs="Arial"/>
                <w:sz w:val="20"/>
                <w:lang w:val="es-NI"/>
              </w:rPr>
              <w:t>1</w:t>
            </w:r>
          </w:p>
        </w:tc>
        <w:tc>
          <w:tcPr>
            <w:tcW w:w="850" w:type="dxa"/>
          </w:tcPr>
          <w:p w:rsidR="00D46AAD" w:rsidRPr="002115EA" w:rsidRDefault="002115E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Día</w:t>
            </w:r>
          </w:p>
        </w:tc>
        <w:tc>
          <w:tcPr>
            <w:tcW w:w="1134" w:type="dxa"/>
          </w:tcPr>
          <w:p w:rsidR="00D46AAD" w:rsidRPr="002115EA" w:rsidRDefault="009E504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$50.00</w:t>
            </w:r>
          </w:p>
        </w:tc>
        <w:tc>
          <w:tcPr>
            <w:tcW w:w="851" w:type="dxa"/>
          </w:tcPr>
          <w:p w:rsidR="00D46AAD" w:rsidRPr="002115EA" w:rsidRDefault="009E504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12</w:t>
            </w:r>
          </w:p>
        </w:tc>
        <w:tc>
          <w:tcPr>
            <w:tcW w:w="1224" w:type="dxa"/>
          </w:tcPr>
          <w:p w:rsidR="00D46AAD" w:rsidRPr="002115EA" w:rsidRDefault="009E504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$600.00</w:t>
            </w:r>
          </w:p>
        </w:tc>
      </w:tr>
      <w:tr w:rsidR="00D46AAD" w:rsidRPr="002115EA" w:rsidTr="009E504A">
        <w:tc>
          <w:tcPr>
            <w:tcW w:w="421" w:type="dxa"/>
          </w:tcPr>
          <w:p w:rsidR="00D46AAD" w:rsidRPr="002115EA" w:rsidRDefault="00D46AAD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3</w:t>
            </w:r>
          </w:p>
        </w:tc>
        <w:tc>
          <w:tcPr>
            <w:tcW w:w="4536" w:type="dxa"/>
          </w:tcPr>
          <w:p w:rsidR="00D46AAD" w:rsidRPr="002115EA" w:rsidRDefault="001263C0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 xml:space="preserve">Elementos requeridos de </w:t>
            </w:r>
            <w:proofErr w:type="spellStart"/>
            <w:r w:rsidRPr="002115EA">
              <w:rPr>
                <w:rFonts w:cs="Arial"/>
                <w:sz w:val="20"/>
                <w:lang w:val="es-NI"/>
              </w:rPr>
              <w:t>realtime</w:t>
            </w:r>
            <w:proofErr w:type="spellEnd"/>
            <w:r w:rsidRPr="002115EA">
              <w:rPr>
                <w:rFonts w:cs="Arial"/>
                <w:sz w:val="20"/>
                <w:lang w:val="es-NI"/>
              </w:rPr>
              <w:t xml:space="preserve"> Framework</w:t>
            </w:r>
            <w:r w:rsidR="00374872" w:rsidRPr="002115EA">
              <w:rPr>
                <w:rFonts w:cs="Arial"/>
                <w:sz w:val="20"/>
                <w:lang w:val="es-NI"/>
              </w:rPr>
              <w:t xml:space="preserve"> (cuota 1 de 4)</w:t>
            </w:r>
          </w:p>
        </w:tc>
        <w:tc>
          <w:tcPr>
            <w:tcW w:w="850" w:type="dxa"/>
          </w:tcPr>
          <w:p w:rsidR="00D46AAD" w:rsidRPr="002115EA" w:rsidRDefault="00D46AAD" w:rsidP="00571D74">
            <w:pPr>
              <w:jc w:val="right"/>
              <w:rPr>
                <w:rFonts w:cs="Arial"/>
                <w:sz w:val="20"/>
                <w:lang w:val="es-NI"/>
              </w:rPr>
            </w:pPr>
          </w:p>
        </w:tc>
        <w:tc>
          <w:tcPr>
            <w:tcW w:w="1134" w:type="dxa"/>
          </w:tcPr>
          <w:p w:rsidR="00D46AAD" w:rsidRPr="002115EA" w:rsidRDefault="00374872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$400.00</w:t>
            </w:r>
          </w:p>
        </w:tc>
        <w:tc>
          <w:tcPr>
            <w:tcW w:w="851" w:type="dxa"/>
          </w:tcPr>
          <w:p w:rsidR="00D46AAD" w:rsidRPr="002115EA" w:rsidRDefault="00374872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1</w:t>
            </w:r>
          </w:p>
        </w:tc>
        <w:tc>
          <w:tcPr>
            <w:tcW w:w="1224" w:type="dxa"/>
          </w:tcPr>
          <w:p w:rsidR="00D46AAD" w:rsidRPr="002115EA" w:rsidRDefault="00374872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</w:t>
            </w:r>
            <w:r w:rsidR="009E504A" w:rsidRPr="002115EA">
              <w:rPr>
                <w:rFonts w:cs="Arial"/>
                <w:sz w:val="20"/>
                <w:lang w:val="es-NI"/>
              </w:rPr>
              <w:t>5</w:t>
            </w:r>
            <w:r w:rsidRPr="002115EA">
              <w:rPr>
                <w:rFonts w:cs="Arial"/>
                <w:sz w:val="20"/>
                <w:lang w:val="es-NI"/>
              </w:rPr>
              <w:t>00.00</w:t>
            </w:r>
          </w:p>
        </w:tc>
      </w:tr>
      <w:tr w:rsidR="00D46AAD" w:rsidRPr="002115EA" w:rsidTr="009E504A">
        <w:tc>
          <w:tcPr>
            <w:tcW w:w="421" w:type="dxa"/>
            <w:shd w:val="clear" w:color="auto" w:fill="D9D9D9" w:themeFill="background1" w:themeFillShade="D9"/>
          </w:tcPr>
          <w:p w:rsidR="00D46AAD" w:rsidRPr="002115EA" w:rsidRDefault="00D46AAD" w:rsidP="00571D74">
            <w:pPr>
              <w:jc w:val="right"/>
              <w:rPr>
                <w:rFonts w:cs="Arial"/>
                <w:sz w:val="20"/>
                <w:lang w:val="es-NI"/>
              </w:rPr>
            </w:pPr>
          </w:p>
        </w:tc>
        <w:tc>
          <w:tcPr>
            <w:tcW w:w="7371" w:type="dxa"/>
            <w:gridSpan w:val="4"/>
            <w:shd w:val="clear" w:color="auto" w:fill="D9D9D9" w:themeFill="background1" w:themeFillShade="D9"/>
          </w:tcPr>
          <w:p w:rsidR="00D46AAD" w:rsidRPr="002115EA" w:rsidRDefault="00D46AAD" w:rsidP="00A02B1D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Factura Total:</w:t>
            </w:r>
          </w:p>
        </w:tc>
        <w:tc>
          <w:tcPr>
            <w:tcW w:w="1224" w:type="dxa"/>
          </w:tcPr>
          <w:p w:rsidR="00D46AAD" w:rsidRPr="002115EA" w:rsidRDefault="009E504A" w:rsidP="00571D74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$1,3</w:t>
            </w:r>
            <w:r w:rsidR="00620088" w:rsidRPr="002115EA">
              <w:rPr>
                <w:rFonts w:cs="Arial"/>
                <w:sz w:val="20"/>
                <w:lang w:val="es-NI"/>
              </w:rPr>
              <w:t>5</w:t>
            </w:r>
            <w:r w:rsidRPr="002115EA">
              <w:rPr>
                <w:rFonts w:cs="Arial"/>
                <w:sz w:val="20"/>
                <w:lang w:val="es-NI"/>
              </w:rPr>
              <w:t>0.00</w:t>
            </w:r>
          </w:p>
        </w:tc>
      </w:tr>
    </w:tbl>
    <w:p w:rsidR="00EE008A" w:rsidRPr="002115EA" w:rsidRDefault="00EE008A">
      <w:pPr>
        <w:rPr>
          <w:rFonts w:cs="Arial"/>
          <w:sz w:val="20"/>
          <w:lang w:val="es-NI"/>
        </w:rPr>
      </w:pPr>
    </w:p>
    <w:p w:rsidR="00EE008A" w:rsidRPr="002115EA" w:rsidRDefault="00EE008A">
      <w:pPr>
        <w:rPr>
          <w:rFonts w:cs="Arial"/>
          <w:sz w:val="20"/>
          <w:lang w:val="es-N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46AAD" w:rsidRPr="002115EA" w:rsidTr="00D46AAD">
        <w:tc>
          <w:tcPr>
            <w:tcW w:w="9016" w:type="dxa"/>
            <w:gridSpan w:val="2"/>
            <w:shd w:val="clear" w:color="auto" w:fill="D9D9D9" w:themeFill="background1" w:themeFillShade="D9"/>
          </w:tcPr>
          <w:p w:rsidR="00D46AAD" w:rsidRPr="002115EA" w:rsidRDefault="00D46AAD" w:rsidP="00D46AAD">
            <w:pPr>
              <w:jc w:val="center"/>
              <w:rPr>
                <w:rFonts w:cs="Arial"/>
                <w:b/>
                <w:sz w:val="20"/>
                <w:lang w:val="es-NI"/>
              </w:rPr>
            </w:pPr>
            <w:r w:rsidRPr="002115EA">
              <w:rPr>
                <w:rFonts w:cs="Arial"/>
                <w:b/>
                <w:sz w:val="20"/>
                <w:lang w:val="es-NI"/>
              </w:rPr>
              <w:t>Detalles de Pago</w:t>
            </w:r>
          </w:p>
        </w:tc>
      </w:tr>
      <w:tr w:rsidR="00D46AAD" w:rsidRPr="002115EA" w:rsidTr="00D46AAD">
        <w:tc>
          <w:tcPr>
            <w:tcW w:w="7650" w:type="dxa"/>
            <w:shd w:val="clear" w:color="auto" w:fill="D9D9D9" w:themeFill="background1" w:themeFillShade="D9"/>
          </w:tcPr>
          <w:p w:rsidR="00D46AAD" w:rsidRPr="002115EA" w:rsidRDefault="00D46AAD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Cuenta Bancari</w:t>
            </w:r>
            <w:r w:rsidR="00E34C35" w:rsidRPr="002115EA">
              <w:rPr>
                <w:rFonts w:cs="Arial"/>
                <w:sz w:val="20"/>
                <w:lang w:val="es-NI"/>
              </w:rPr>
              <w:t>a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D46AAD" w:rsidRPr="002115EA" w:rsidRDefault="00D46AAD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Cantidad</w:t>
            </w:r>
          </w:p>
        </w:tc>
      </w:tr>
      <w:tr w:rsidR="00D46AAD" w:rsidRPr="002115EA" w:rsidTr="00D46AAD">
        <w:tc>
          <w:tcPr>
            <w:tcW w:w="7650" w:type="dxa"/>
          </w:tcPr>
          <w:p w:rsidR="00D46AAD" w:rsidRPr="002115EA" w:rsidRDefault="00E34C35">
            <w:pPr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AXEL MIGUEL ROMAN ESPINOZA, BAC, 360980486</w:t>
            </w:r>
          </w:p>
        </w:tc>
        <w:tc>
          <w:tcPr>
            <w:tcW w:w="1366" w:type="dxa"/>
          </w:tcPr>
          <w:p w:rsidR="00D46AAD" w:rsidRPr="002115EA" w:rsidRDefault="00EF422D" w:rsidP="00EF422D">
            <w:pPr>
              <w:jc w:val="right"/>
              <w:rPr>
                <w:rFonts w:cs="Arial"/>
                <w:sz w:val="20"/>
                <w:lang w:val="es-NI"/>
              </w:rPr>
            </w:pPr>
            <w:r w:rsidRPr="002115EA">
              <w:rPr>
                <w:rFonts w:cs="Arial"/>
                <w:sz w:val="20"/>
                <w:lang w:val="es-NI"/>
              </w:rPr>
              <w:t>$</w:t>
            </w:r>
            <w:r w:rsidR="00446165">
              <w:rPr>
                <w:rFonts w:cs="Arial"/>
                <w:sz w:val="20"/>
                <w:lang w:val="es-NI"/>
              </w:rPr>
              <w:t>1,3</w:t>
            </w:r>
            <w:r w:rsidRPr="002115EA">
              <w:rPr>
                <w:rFonts w:cs="Arial"/>
                <w:sz w:val="20"/>
                <w:lang w:val="es-NI"/>
              </w:rPr>
              <w:t>50.00</w:t>
            </w:r>
          </w:p>
        </w:tc>
      </w:tr>
    </w:tbl>
    <w:p w:rsidR="00EE008A" w:rsidRPr="002115EA" w:rsidRDefault="00EE008A">
      <w:pPr>
        <w:rPr>
          <w:rFonts w:cs="Arial"/>
          <w:sz w:val="20"/>
          <w:lang w:val="es-NI"/>
        </w:rPr>
      </w:pPr>
    </w:p>
    <w:p w:rsidR="00134952" w:rsidRPr="00652F1F" w:rsidRDefault="00E34C35" w:rsidP="00652F1F">
      <w:pPr>
        <w:rPr>
          <w:rFonts w:cs="Arial"/>
          <w:b/>
          <w:i/>
          <w:sz w:val="20"/>
          <w:u w:val="single"/>
          <w:lang w:val="es-NI"/>
        </w:rPr>
      </w:pPr>
      <w:r w:rsidRPr="002115EA">
        <w:rPr>
          <w:rFonts w:cs="Arial"/>
          <w:b/>
          <w:i/>
          <w:sz w:val="20"/>
          <w:u w:val="single"/>
          <w:lang w:val="es-NI"/>
        </w:rPr>
        <w:t>Términos</w:t>
      </w:r>
      <w:r w:rsidR="00AF13F2" w:rsidRPr="002115EA">
        <w:rPr>
          <w:rFonts w:cs="Arial"/>
          <w:b/>
          <w:i/>
          <w:sz w:val="20"/>
          <w:u w:val="single"/>
          <w:lang w:val="es-NI"/>
        </w:rPr>
        <w:t xml:space="preserve"> de Pago: Siete </w:t>
      </w:r>
      <w:r w:rsidRPr="002115EA">
        <w:rPr>
          <w:rFonts w:cs="Arial"/>
          <w:b/>
          <w:i/>
          <w:sz w:val="20"/>
          <w:u w:val="single"/>
          <w:lang w:val="es-NI"/>
        </w:rPr>
        <w:t>días</w:t>
      </w:r>
      <w:r w:rsidR="00AF13F2" w:rsidRPr="002115EA">
        <w:rPr>
          <w:rFonts w:cs="Arial"/>
          <w:b/>
          <w:i/>
          <w:sz w:val="20"/>
          <w:u w:val="single"/>
          <w:lang w:val="es-NI"/>
        </w:rPr>
        <w:t xml:space="preserve"> de la Fecha de La </w:t>
      </w:r>
      <w:r w:rsidR="002115EA" w:rsidRPr="002115EA">
        <w:rPr>
          <w:rFonts w:cs="Arial"/>
          <w:b/>
          <w:i/>
          <w:sz w:val="20"/>
          <w:u w:val="single"/>
          <w:lang w:val="es-NI"/>
        </w:rPr>
        <w:t>Factura</w:t>
      </w:r>
      <w:bookmarkStart w:id="0" w:name="_GoBack"/>
      <w:bookmarkEnd w:id="0"/>
    </w:p>
    <w:sectPr w:rsidR="00134952" w:rsidRPr="00652F1F" w:rsidSect="00F7597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ED5" w:rsidRDefault="004C2ED5">
      <w:r>
        <w:separator/>
      </w:r>
    </w:p>
  </w:endnote>
  <w:endnote w:type="continuationSeparator" w:id="0">
    <w:p w:rsidR="004C2ED5" w:rsidRDefault="004C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alvett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Default="00320F6F">
    <w:pPr>
      <w:pStyle w:val="Footer"/>
      <w:rPr>
        <w:rFonts w:cs="Arial"/>
        <w:color w:val="800000"/>
        <w:sz w:val="18"/>
        <w:lang w:val="fr-BE"/>
      </w:rPr>
    </w:pP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116205</wp:posOffset>
              </wp:positionV>
              <wp:extent cx="1457325" cy="209550"/>
              <wp:effectExtent l="3175" t="1905" r="0" b="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08A" w:rsidRDefault="00EE008A" w:rsidP="00EE008A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52F1F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52F1F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64pt;margin-top:9.1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" stroked="f">
              <v:textbox>
                <w:txbxContent>
                  <w:p w:rsidR="00EE008A" w:rsidRDefault="00EE008A" w:rsidP="00EE008A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52F1F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52F1F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-115570</wp:posOffset>
              </wp:positionH>
              <wp:positionV relativeFrom="paragraph">
                <wp:posOffset>58420</wp:posOffset>
              </wp:positionV>
              <wp:extent cx="2219325" cy="257175"/>
              <wp:effectExtent l="0" t="1270" r="127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08A" w:rsidRPr="00642E8A" w:rsidRDefault="00EE008A" w:rsidP="00EE008A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margin-left:-9.1pt;margin-top:4.6pt;width:174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" filled="f" stroked="f" strokecolor="#030">
              <v:textbox>
                <w:txbxContent>
                  <w:p w:rsidR="00EE008A" w:rsidRPr="00642E8A" w:rsidRDefault="00EE008A" w:rsidP="00EE008A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-54610</wp:posOffset>
              </wp:positionH>
              <wp:positionV relativeFrom="paragraph">
                <wp:posOffset>-13335</wp:posOffset>
              </wp:positionV>
              <wp:extent cx="6057900" cy="0"/>
              <wp:effectExtent l="12065" t="15240" r="16510" b="1333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E0070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-1.05pt" to="472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YM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" strokecolor="maroon" strokeweight="1.5pt"/>
          </w:pict>
        </mc:Fallback>
      </mc:AlternateContent>
    </w:r>
    <w:r w:rsidR="00EE008A">
      <w:rPr>
        <w:rFonts w:cs="Arial"/>
        <w:color w:val="800000"/>
        <w:sz w:val="18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Pr="00642E8A" w:rsidRDefault="00320F6F">
    <w:pPr>
      <w:pStyle w:val="Footer"/>
      <w:jc w:val="center"/>
      <w:rPr>
        <w:rFonts w:cs="Arial"/>
        <w:b/>
        <w:bCs/>
        <w:i/>
        <w:iCs/>
        <w:color w:val="800000"/>
        <w:sz w:val="20"/>
      </w:rPr>
    </w:pP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-115570</wp:posOffset>
              </wp:positionH>
              <wp:positionV relativeFrom="paragraph">
                <wp:posOffset>73025</wp:posOffset>
              </wp:positionV>
              <wp:extent cx="2219325" cy="257175"/>
              <wp:effectExtent l="0" t="0" r="1270" b="3175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4952" w:rsidRPr="00642E8A" w:rsidRDefault="00134952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-9.1pt;margin-top:5.75pt;width:174.7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" filled="f" stroked="f" strokecolor="#030">
              <v:textbox>
                <w:txbxContent>
                  <w:p w:rsidR="00134952" w:rsidRPr="00642E8A" w:rsidRDefault="00134952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73025</wp:posOffset>
              </wp:positionV>
              <wp:extent cx="1457325" cy="209550"/>
              <wp:effectExtent l="3175" t="0" r="0" b="317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4952" w:rsidRDefault="00134952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52F1F">
                            <w:rPr>
                              <w:rStyle w:val="PageNumber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52F1F">
                            <w:rPr>
                              <w:rStyle w:val="PageNumber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9" type="#_x0000_t202" style="position:absolute;left:0;text-align:left;margin-left:364pt;margin-top:5.75pt;width:114.7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" stroked="f">
              <v:textbox>
                <w:txbxContent>
                  <w:p w:rsidR="00134952" w:rsidRDefault="00134952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52F1F">
                      <w:rPr>
                        <w:rStyle w:val="PageNumber"/>
                        <w:noProof/>
                        <w:sz w:val="16"/>
                      </w:rPr>
                      <w:t>1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52F1F">
                      <w:rPr>
                        <w:rStyle w:val="PageNumber"/>
                        <w:noProof/>
                        <w:sz w:val="16"/>
                      </w:rPr>
                      <w:t>1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-57785</wp:posOffset>
              </wp:positionH>
              <wp:positionV relativeFrom="paragraph">
                <wp:posOffset>-31750</wp:posOffset>
              </wp:positionV>
              <wp:extent cx="6057900" cy="0"/>
              <wp:effectExtent l="18415" t="15875" r="10160" b="1270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693D4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-2.5pt" to="472.4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" strokecolor="maroon" strokeweight="1.5pt"/>
          </w:pict>
        </mc:Fallback>
      </mc:AlternateContent>
    </w:r>
    <w:r w:rsidR="00134952" w:rsidRPr="00642E8A">
      <w:rPr>
        <w:rFonts w:cs="Arial"/>
        <w:b/>
        <w:bCs/>
        <w:i/>
        <w:iCs/>
        <w:color w:val="800000"/>
        <w:sz w:val="20"/>
      </w:rPr>
      <w:t>www.rtis.co.uk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ED5" w:rsidRDefault="004C2ED5">
      <w:r>
        <w:separator/>
      </w:r>
    </w:p>
  </w:footnote>
  <w:footnote w:type="continuationSeparator" w:id="0">
    <w:p w:rsidR="004C2ED5" w:rsidRDefault="004C2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Default="00320F6F">
    <w:pPr>
      <w:pStyle w:val="Header"/>
      <w:rPr>
        <w:rFonts w:ascii="HalvettBlack" w:hAnsi="HalvettBlack"/>
        <w:b/>
        <w:i/>
      </w:rPr>
    </w:pPr>
    <w:r>
      <w:rPr>
        <w:rFonts w:ascii="HalvettBlack" w:hAnsi="HalvettBlack"/>
        <w:b/>
        <w:i/>
        <w:noProof/>
        <w:color w:val="800000"/>
        <w:lang w:val="es-NI" w:eastAsia="es-NI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4565015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2" name="Picture 12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4952">
      <w:rPr>
        <w:rFonts w:ascii="HalvettBlack" w:hAnsi="HalvettBlack"/>
        <w:b/>
        <w:i/>
        <w:noProof/>
        <w:lang w:val="en-US"/>
      </w:rPr>
      <w:t xml:space="preserve"> </w:t>
    </w:r>
  </w:p>
  <w:p w:rsidR="00134952" w:rsidRDefault="00134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Pr="00ED14C5" w:rsidRDefault="00320F6F">
    <w:pPr>
      <w:pStyle w:val="Header"/>
      <w:rPr>
        <w:bCs/>
        <w:sz w:val="20"/>
      </w:rPr>
    </w:pPr>
    <w:r>
      <w:rPr>
        <w:rFonts w:ascii="HalvettBlack" w:hAnsi="HalvettBlack"/>
        <w:bCs/>
        <w:i/>
        <w:noProof/>
        <w:color w:val="800000"/>
        <w:sz w:val="20"/>
        <w:lang w:val="es-NI" w:eastAsia="es-NI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4507230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1" name="Picture 11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3854"/>
    <w:multiLevelType w:val="hybridMultilevel"/>
    <w:tmpl w:val="4D66D5D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C16D6E"/>
    <w:multiLevelType w:val="hybridMultilevel"/>
    <w:tmpl w:val="9B386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0E677D"/>
    <w:multiLevelType w:val="hybridMultilevel"/>
    <w:tmpl w:val="075A7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33C3"/>
    <w:multiLevelType w:val="hybridMultilevel"/>
    <w:tmpl w:val="03CCE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923019"/>
    <w:multiLevelType w:val="hybridMultilevel"/>
    <w:tmpl w:val="B70CF714"/>
    <w:lvl w:ilvl="0" w:tplc="4E58F41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667E12"/>
    <w:multiLevelType w:val="hybridMultilevel"/>
    <w:tmpl w:val="901AB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506CF"/>
    <w:multiLevelType w:val="hybridMultilevel"/>
    <w:tmpl w:val="73224F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075BF3"/>
    <w:multiLevelType w:val="hybridMultilevel"/>
    <w:tmpl w:val="73224F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F773BF"/>
    <w:multiLevelType w:val="hybridMultilevel"/>
    <w:tmpl w:val="607E27A6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679166A9"/>
    <w:multiLevelType w:val="hybridMultilevel"/>
    <w:tmpl w:val="667E4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244E86"/>
    <w:multiLevelType w:val="multilevel"/>
    <w:tmpl w:val="8DD21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CC73B61"/>
    <w:multiLevelType w:val="hybridMultilevel"/>
    <w:tmpl w:val="58DAF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1"/>
  <w:drawingGridVerticalSpacing w:val="9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F"/>
    <w:rsid w:val="0004029D"/>
    <w:rsid w:val="001263C0"/>
    <w:rsid w:val="00134952"/>
    <w:rsid w:val="002115EA"/>
    <w:rsid w:val="00261919"/>
    <w:rsid w:val="00294B87"/>
    <w:rsid w:val="002D6674"/>
    <w:rsid w:val="00320F6F"/>
    <w:rsid w:val="00374872"/>
    <w:rsid w:val="00446165"/>
    <w:rsid w:val="004C2ED5"/>
    <w:rsid w:val="004E523D"/>
    <w:rsid w:val="004F4176"/>
    <w:rsid w:val="005678E2"/>
    <w:rsid w:val="00571D74"/>
    <w:rsid w:val="005E54B4"/>
    <w:rsid w:val="006161EF"/>
    <w:rsid w:val="00620088"/>
    <w:rsid w:val="00642E8A"/>
    <w:rsid w:val="00652F1F"/>
    <w:rsid w:val="006B5A62"/>
    <w:rsid w:val="009E504A"/>
    <w:rsid w:val="00A02B1D"/>
    <w:rsid w:val="00AF13F2"/>
    <w:rsid w:val="00D46AAD"/>
    <w:rsid w:val="00D732A7"/>
    <w:rsid w:val="00DE3E3B"/>
    <w:rsid w:val="00E34C35"/>
    <w:rsid w:val="00EB6764"/>
    <w:rsid w:val="00ED14C5"/>
    <w:rsid w:val="00EE008A"/>
    <w:rsid w:val="00EF422D"/>
    <w:rsid w:val="00F75979"/>
    <w:rsid w:val="00F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0BB22"/>
  <w15:chartTrackingRefBased/>
  <w15:docId w15:val="{9F32D31B-6573-4466-B508-872A8F52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/>
      <w:ind w:left="0" w:firstLine="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F7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TIS\Admin\DocTemplates\RTIS_Doc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RTIS_Doc_2011.dot</Template>
  <TotalTime>59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RTIS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GTN</dc:creator>
  <cp:keywords/>
  <dc:description/>
  <cp:lastModifiedBy>Graham Nicholson</cp:lastModifiedBy>
  <cp:revision>15</cp:revision>
  <cp:lastPrinted>2005-10-17T09:57:00Z</cp:lastPrinted>
  <dcterms:created xsi:type="dcterms:W3CDTF">2019-09-17T16:24:00Z</dcterms:created>
  <dcterms:modified xsi:type="dcterms:W3CDTF">2019-10-02T18:05:00Z</dcterms:modified>
</cp:coreProperties>
</file>